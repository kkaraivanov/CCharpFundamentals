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18" w:rsidRPr="0042051D" w:rsidRDefault="00AF6BA1" w:rsidP="009664F7">
      <w:pPr>
        <w:pStyle w:val="1"/>
        <w:jc w:val="center"/>
        <w:rPr>
          <w:noProof/>
          <w:lang w:val="en-US"/>
        </w:rPr>
      </w:pPr>
      <w:bookmarkStart w:id="0" w:name="_GoBack"/>
      <w:bookmarkEnd w:id="0"/>
      <w:r w:rsidRPr="0042051D">
        <w:rPr>
          <w:noProof/>
          <w:lang w:val="en-US"/>
        </w:rPr>
        <w:t>Lab: Lists</w:t>
      </w:r>
    </w:p>
    <w:p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af1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af1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af1"/>
            <w:noProof/>
            <w:lang w:val="en-US"/>
          </w:rPr>
          <w:t>Judge</w:t>
        </w:r>
      </w:hyperlink>
    </w:p>
    <w:p w:rsidR="005D1F02" w:rsidRPr="0042051D" w:rsidRDefault="005D1F02" w:rsidP="005D1F02">
      <w:pPr>
        <w:pStyle w:val="2"/>
        <w:rPr>
          <w:noProof/>
        </w:rPr>
      </w:pPr>
      <w:r w:rsidRPr="0042051D">
        <w:rPr>
          <w:noProof/>
        </w:rPr>
        <w:t>Sum Adjacent Equal Numbers</w:t>
      </w:r>
    </w:p>
    <w:p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5D1F02" w:rsidRPr="0042051D" w:rsidRDefault="005D1F02" w:rsidP="005D1F02">
      <w:pPr>
        <w:pStyle w:val="a4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:rsidR="005D1F02" w:rsidRPr="0042051D" w:rsidRDefault="005D1F02" w:rsidP="005D1F02">
      <w:pPr>
        <w:pStyle w:val="a4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af2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2"/>
        <w:rPr>
          <w:noProof/>
        </w:rPr>
      </w:pPr>
      <w:r w:rsidRPr="0042051D">
        <w:rPr>
          <w:noProof/>
        </w:rPr>
        <w:t>Gauss' Trick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  <w:lang w:eastAsia="bg-BG"/>
        </w:rPr>
        <w:lastRenderedPageBreak/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E65C7C">
        <w:trPr>
          <w:trHeight w:val="25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:rsidTr="00E65C7C">
        <w:trPr>
          <w:trHeight w:val="27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42051D" w:rsidRDefault="005D1F02" w:rsidP="005D1F02">
      <w:pPr>
        <w:rPr>
          <w:noProof/>
          <w:lang w:val="en-US"/>
        </w:rPr>
      </w:pPr>
    </w:p>
    <w:p w:rsidR="005D1F02" w:rsidRPr="0042051D" w:rsidRDefault="005D1F02" w:rsidP="005D1F02">
      <w:pPr>
        <w:pStyle w:val="2"/>
        <w:rPr>
          <w:noProof/>
        </w:rPr>
      </w:pPr>
      <w:r w:rsidRPr="0042051D">
        <w:rPr>
          <w:noProof/>
        </w:rPr>
        <w:t>Merging Lists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:rsidR="005D1F02" w:rsidRPr="0042051D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:rsidR="005D1F02" w:rsidRPr="0042051D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:rsidR="005D1F02" w:rsidRPr="0042051D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:rsidR="005D1F02" w:rsidRPr="0042051D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:rsidR="00AF6BA1" w:rsidRPr="0042051D" w:rsidRDefault="00852B23" w:rsidP="00AF6BA1">
      <w:pPr>
        <w:pStyle w:val="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F6BA1" w:rsidP="00AF6BA1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:rsidTr="00A660E1">
        <w:tc>
          <w:tcPr>
            <w:tcW w:w="1235" w:type="dxa"/>
          </w:tcPr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Pr="0042051D" w:rsidRDefault="005F68E4" w:rsidP="00AF6BA1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04052A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02280" cy="1554480"/>
            <wp:effectExtent l="19050" t="19050" r="7620" b="7620"/>
            <wp:docPr id="32" name="Картина 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544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:rsidR="00AF6BA1" w:rsidRPr="0042051D" w:rsidRDefault="0004052A" w:rsidP="00AF6BA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6200" cy="2819400"/>
            <wp:effectExtent l="19050" t="19050" r="0" b="0"/>
            <wp:docPr id="31" name="Картина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04052A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960" cy="2164080"/>
            <wp:effectExtent l="19050" t="19050" r="0" b="7620"/>
            <wp:docPr id="30" name="Картина 3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1640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42051D" w:rsidRDefault="00F12BD9" w:rsidP="009336CC">
      <w:pPr>
        <w:pStyle w:val="a4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42051D" w:rsidRDefault="009336CC" w:rsidP="008620C0">
      <w:pPr>
        <w:pStyle w:val="a4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5D1F02" w:rsidRPr="0042051D" w:rsidRDefault="005D1F02" w:rsidP="005D1F02">
      <w:pPr>
        <w:pStyle w:val="2"/>
        <w:rPr>
          <w:noProof/>
        </w:rPr>
      </w:pPr>
      <w:r w:rsidRPr="0042051D">
        <w:rPr>
          <w:noProof/>
        </w:rPr>
        <w:t>Remove Negatives and Reverse</w:t>
      </w:r>
    </w:p>
    <w:p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af2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:rsidR="005D1F02" w:rsidRPr="0042051D" w:rsidRDefault="005D1F02" w:rsidP="005D1F02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lastRenderedPageBreak/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:rsidR="008620C0" w:rsidRPr="0042051D" w:rsidRDefault="008620C0" w:rsidP="008620C0">
      <w:pPr>
        <w:pStyle w:val="2"/>
        <w:rPr>
          <w:noProof/>
        </w:rPr>
      </w:pPr>
      <w:r w:rsidRPr="0042051D">
        <w:rPr>
          <w:noProof/>
        </w:rPr>
        <w:t>List Manipulation Basics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E2E2B" w:rsidP="000E2E2B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:rsidTr="009664F7">
        <w:trPr>
          <w:trHeight w:val="1852"/>
        </w:trPr>
        <w:tc>
          <w:tcPr>
            <w:tcW w:w="2031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Pr="0042051D" w:rsidRDefault="00431203" w:rsidP="000E2E2B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:rsidR="000E2E2B" w:rsidRPr="0042051D" w:rsidRDefault="0004052A" w:rsidP="000E2E2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93720" cy="2369820"/>
            <wp:effectExtent l="19050" t="19050" r="0" b="0"/>
            <wp:docPr id="29" name="Картина 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698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2E2B" w:rsidRPr="0042051D" w:rsidRDefault="000E2E2B" w:rsidP="000E2E2B">
      <w:pPr>
        <w:pStyle w:val="a4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:rsidR="000E2E2B" w:rsidRPr="0042051D" w:rsidRDefault="000E2E2B" w:rsidP="000E2E2B">
      <w:pPr>
        <w:pStyle w:val="a4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4052A" w:rsidP="000E2E2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7120" cy="3535680"/>
            <wp:effectExtent l="19050" t="19050" r="0" b="7620"/>
            <wp:docPr id="28" name="Картина 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535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374F" w:rsidRPr="0042051D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04052A" w:rsidP="0000374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93720" cy="2994660"/>
            <wp:effectExtent l="19050" t="19050" r="0" b="0"/>
            <wp:docPr id="27" name="Картина 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9946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4052A" w:rsidP="000037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6740" cy="3467100"/>
            <wp:effectExtent l="19050" t="19050" r="3810" b="0"/>
            <wp:docPr id="26" name="Картина 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374F" w:rsidRPr="0042051D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04052A" w:rsidP="000037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32960" cy="381000"/>
            <wp:effectExtent l="19050" t="19050" r="0" b="0"/>
            <wp:docPr id="24" name="Картина 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20C0" w:rsidRPr="0042051D" w:rsidRDefault="008620C0" w:rsidP="008620C0">
      <w:pPr>
        <w:pStyle w:val="2"/>
        <w:rPr>
          <w:noProof/>
        </w:rPr>
      </w:pPr>
      <w:r w:rsidRPr="0042051D">
        <w:rPr>
          <w:noProof/>
        </w:rPr>
        <w:t>List Manipulation Advanced</w:t>
      </w:r>
    </w:p>
    <w:p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lastRenderedPageBreak/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:rsidR="0005510D" w:rsidRPr="0042051D" w:rsidRDefault="0005510D" w:rsidP="0005510D">
      <w:pPr>
        <w:pStyle w:val="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:rsidTr="009664F7">
        <w:tc>
          <w:tcPr>
            <w:tcW w:w="2999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Pr="0042051D" w:rsidRDefault="005D1F02" w:rsidP="006B268F">
      <w:pPr>
        <w:pStyle w:val="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B3" w:rsidRDefault="00F263B3" w:rsidP="007F3EE4">
      <w:pPr>
        <w:spacing w:after="0" w:line="240" w:lineRule="auto"/>
      </w:pPr>
      <w:r>
        <w:separator/>
      </w:r>
    </w:p>
  </w:endnote>
  <w:endnote w:type="continuationSeparator" w:id="0">
    <w:p w:rsidR="00F263B3" w:rsidRDefault="00F263B3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F02" w:rsidRDefault="005D1F02" w:rsidP="005D1F02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052A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1D613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0405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1F02" w:rsidRDefault="005D1F02" w:rsidP="005D1F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1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1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D1F02" w:rsidRDefault="005D1F02" w:rsidP="005D1F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4A0BA6" wp14:editId="62ADEAD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165C85" wp14:editId="05E8392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E64B8A" wp14:editId="75ECBEF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667DF8" wp14:editId="74FB592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9800A3" wp14:editId="075D548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811E7B" wp14:editId="4E7B212F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B4F35F" wp14:editId="0CE9618D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50101F" wp14:editId="4A87746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89E9CA" wp14:editId="4ADAB7B5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D1F02" w:rsidRDefault="005D1F02" w:rsidP="005D1F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1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1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D1F02" w:rsidRDefault="005D1F02" w:rsidP="005D1F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4A0BA6" wp14:editId="62ADEAD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165C85" wp14:editId="05E8392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E64B8A" wp14:editId="75ECBEF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667DF8" wp14:editId="74FB592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9800A3" wp14:editId="075D548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811E7B" wp14:editId="4E7B212F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B4F35F" wp14:editId="0CE9618D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50101F" wp14:editId="4A87746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89E9CA" wp14:editId="4ADAB7B5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405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1F02" w:rsidRDefault="005D1F02" w:rsidP="005D1F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" filled="f" stroked="f" strokeweight=".5pt">
              <v:textbox inset=".5mm,0,0,0">
                <w:txbxContent>
                  <w:p w:rsidR="005D1F02" w:rsidRDefault="005D1F02" w:rsidP="005D1F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0405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1F02" w:rsidRDefault="005D1F02" w:rsidP="005D1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5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5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t8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d&#10;VMt8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:rsidR="005D1F02" w:rsidRDefault="005D1F02" w:rsidP="005D1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2051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2051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D1F02" w:rsidRDefault="005D1F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B3" w:rsidRDefault="00F263B3" w:rsidP="007F3EE4">
      <w:pPr>
        <w:spacing w:after="0" w:line="240" w:lineRule="auto"/>
      </w:pPr>
      <w:r>
        <w:separator/>
      </w:r>
    </w:p>
  </w:footnote>
  <w:footnote w:type="continuationSeparator" w:id="0">
    <w:p w:rsidR="00F263B3" w:rsidRDefault="00F263B3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7"/>
    <w:rsid w:val="0000374F"/>
    <w:rsid w:val="0002128C"/>
    <w:rsid w:val="0004052A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B4B50"/>
    <w:rsid w:val="00DF6A7F"/>
    <w:rsid w:val="00E01470"/>
    <w:rsid w:val="00E7213D"/>
    <w:rsid w:val="00F023A2"/>
    <w:rsid w:val="00F12BD9"/>
    <w:rsid w:val="00F263B3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41DF1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41DF1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41DF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41DF1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41DF1"/>
    <w:rPr>
      <w:color w:val="0563C1"/>
      <w:u w:val="single"/>
    </w:rPr>
  </w:style>
  <w:style w:type="table" w:styleId="af2">
    <w:name w:val="Table Grid"/>
    <w:basedOn w:val="a1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41DF1"/>
  </w:style>
  <w:style w:type="character" w:customStyle="1" w:styleId="shorttext">
    <w:name w:val="short_text"/>
    <w:basedOn w:val="a0"/>
    <w:rsid w:val="00141DF1"/>
  </w:style>
  <w:style w:type="character" w:styleId="af3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41DF1"/>
    <w:pPr>
      <w:numPr>
        <w:numId w:val="10"/>
      </w:numPr>
    </w:pPr>
  </w:style>
  <w:style w:type="numbering" w:customStyle="1" w:styleId="List1">
    <w:name w:val="List 1"/>
    <w:basedOn w:val="a2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141DF1"/>
  </w:style>
  <w:style w:type="character" w:styleId="HTML1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f6">
    <w:name w:val="endnote text"/>
    <w:basedOn w:val="a"/>
    <w:link w:val="af7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af7">
    <w:name w:val="Текст на бележка в края Знак"/>
    <w:basedOn w:val="a0"/>
    <w:link w:val="af6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2DB3-3197-48E2-AD9B-2E9609A4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Kostadin Karaivanov</cp:lastModifiedBy>
  <cp:revision>2</cp:revision>
  <dcterms:created xsi:type="dcterms:W3CDTF">2020-02-11T07:41:00Z</dcterms:created>
  <dcterms:modified xsi:type="dcterms:W3CDTF">2020-02-11T07:41:00Z</dcterms:modified>
  <cp:category>programming, education, software engineering, software development</cp:category>
</cp:coreProperties>
</file>